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96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1571B23B" wp14:editId="3BB4C675">
            <wp:extent cx="9972040" cy="7150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172C9698" wp14:editId="694F1A2C">
            <wp:extent cx="9972040" cy="7194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55CD7C10" wp14:editId="4B7F2DDD">
            <wp:extent cx="9972040" cy="7207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34453461" wp14:editId="521E8F45">
            <wp:extent cx="9972040" cy="733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4D22F5E1" wp14:editId="127394CF">
            <wp:extent cx="9972040" cy="7016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05A1BCD3" wp14:editId="75AD6332">
            <wp:extent cx="9972040" cy="708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44A3B782" wp14:editId="5D8164ED">
            <wp:extent cx="9972040" cy="7023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7142CAC2" wp14:editId="5BD7C6C8">
            <wp:extent cx="9972040" cy="7118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5" w:rsidRDefault="00B14CC5" w:rsidP="00B14CC5">
      <w:pPr>
        <w:keepNext/>
        <w:rPr>
          <w:lang w:val="es-ES_tradnl"/>
        </w:rPr>
      </w:pPr>
      <w:r>
        <w:rPr>
          <w:lang w:val="es-ES_tradnl"/>
        </w:rPr>
        <w:lastRenderedPageBreak/>
        <w:t>sobre una tabla</w:t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3A1A547B" wp14:editId="2AF36886">
            <wp:extent cx="9972040" cy="708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2A2DE0B7" wp14:editId="07DBFBC7">
            <wp:extent cx="9972040" cy="714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5" w:rsidRDefault="00B14CC5" w:rsidP="00C12F96">
      <w:pPr>
        <w:rPr>
          <w:lang w:val="es-ES_tradnl"/>
        </w:rPr>
      </w:pPr>
      <w:r>
        <w:rPr>
          <w:lang w:val="es-ES_tradnl"/>
        </w:rPr>
        <w:t>sobre una imagen</w:t>
      </w:r>
    </w:p>
    <w:p w:rsidR="000A7B63" w:rsidRDefault="000A7B63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19FE42DA" wp14:editId="24BCD56A">
            <wp:extent cx="9972040" cy="7213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5" w:rsidRDefault="00B14CC5" w:rsidP="00C12F96">
      <w:pPr>
        <w:rPr>
          <w:lang w:val="es-ES_tradnl"/>
        </w:rPr>
      </w:pPr>
      <w:r>
        <w:rPr>
          <w:lang w:val="es-ES_tradnl"/>
        </w:rPr>
        <w:t>Inicio, Fuente</w:t>
      </w:r>
    </w:p>
    <w:p w:rsidR="00B14CC5" w:rsidRDefault="00B14CC5" w:rsidP="00C12F96">
      <w:pPr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4B818646" wp14:editId="0752739C">
            <wp:extent cx="3274828" cy="3230744"/>
            <wp:effectExtent l="0" t="0" r="190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494" cy="325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722E0E37" wp14:editId="2E50E559">
            <wp:extent cx="3297480" cy="320937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007" cy="32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5" w:rsidRDefault="00B14CC5" w:rsidP="00C12F96">
      <w:pPr>
        <w:rPr>
          <w:lang w:val="es-ES_tradnl"/>
        </w:rPr>
      </w:pPr>
      <w:r>
        <w:rPr>
          <w:lang w:val="es-ES_tradnl"/>
        </w:rPr>
        <w:t>Inicio, Párrafo</w:t>
      </w:r>
    </w:p>
    <w:p w:rsidR="00B14CC5" w:rsidRDefault="00B14CC5" w:rsidP="00B14CC5">
      <w:pPr>
        <w:jc w:val="left"/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6C528114" wp14:editId="33E91F13">
            <wp:extent cx="2775534" cy="2682033"/>
            <wp:effectExtent l="0" t="0" r="635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9965" cy="27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481BCBC0" wp14:editId="6AF9FFA5">
            <wp:extent cx="2707092" cy="2625784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209" cy="26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646F2BC9" wp14:editId="17EFAB58">
            <wp:extent cx="1454656" cy="152413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2608" cy="15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14CC08EC" wp14:editId="592DB36D">
            <wp:extent cx="2865272" cy="273210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2289" cy="27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5" w:rsidRDefault="00B14CC5" w:rsidP="00AB5572">
      <w:pPr>
        <w:rPr>
          <w:lang w:val="es-ES_tradnl"/>
        </w:rPr>
      </w:pPr>
      <w:r>
        <w:rPr>
          <w:lang w:val="es-ES_tradnl"/>
        </w:rPr>
        <w:t>Inicio, Estilos</w:t>
      </w:r>
      <w:r w:rsidR="00AB5572">
        <w:rPr>
          <w:lang w:val="es-ES_tradnl"/>
        </w:rPr>
        <w:t xml:space="preserve">  //  </w:t>
      </w:r>
      <w:r w:rsidR="00AB5572">
        <w:rPr>
          <w:lang w:val="es-ES_tradnl"/>
        </w:rPr>
        <w:t>Vista, Esquema</w:t>
      </w:r>
    </w:p>
    <w:p w:rsidR="000A7B63" w:rsidRDefault="00B14CC5" w:rsidP="00AB5572">
      <w:pPr>
        <w:jc w:val="left"/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63FAC4E3" wp14:editId="72F5C6B4">
            <wp:extent cx="884955" cy="225800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6617" cy="23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0" wp14:anchorId="482FDC6C" wp14:editId="68B2C570">
            <wp:extent cx="2783136" cy="2607901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5466" cy="26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4DE5923B" wp14:editId="0DD86B47">
            <wp:extent cx="2998252" cy="15451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209" cy="15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572">
        <w:rPr>
          <w:lang w:val="es-ES_tradnl"/>
        </w:rPr>
        <w:t xml:space="preserve"> </w:t>
      </w:r>
      <w:bookmarkStart w:id="0" w:name="_GoBack"/>
      <w:r w:rsidR="00AB5572">
        <w:rPr>
          <w:noProof/>
          <w:lang w:val="es-ES_tradnl" w:eastAsia="es-ES_tradnl"/>
        </w:rPr>
        <w:drawing>
          <wp:inline distT="0" distB="0" distL="0" distR="0" wp14:anchorId="38706B67" wp14:editId="2277092B">
            <wp:extent cx="3168945" cy="563259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034" cy="6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7B63" w:rsidRPr="00381B7C" w:rsidRDefault="000A7B63" w:rsidP="00C12F96">
      <w:pPr>
        <w:rPr>
          <w:lang w:val="es-ES_tradnl"/>
        </w:rPr>
      </w:pPr>
    </w:p>
    <w:sectPr w:rsidR="000A7B63" w:rsidRPr="00381B7C" w:rsidSect="00D55F53">
      <w:headerReference w:type="default" r:id="rId28"/>
      <w:footerReference w:type="default" r:id="rId29"/>
      <w:footerReference w:type="first" r:id="rId30"/>
      <w:pgSz w:w="16838" w:h="11906" w:orient="landscape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D88" w:rsidRDefault="00BB6D88">
      <w:r>
        <w:separator/>
      </w:r>
    </w:p>
  </w:endnote>
  <w:endnote w:type="continuationSeparator" w:id="0">
    <w:p w:rsidR="00BB6D88" w:rsidRDefault="00BB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32" w:rsidRPr="00C12F96" w:rsidRDefault="00C12F96" w:rsidP="00C12F96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7A7B8F">
      <w:rPr>
        <w:rStyle w:val="Nmerodepgina"/>
        <w:rFonts w:ascii="Arial" w:hAnsi="Arial" w:cs="Arial"/>
        <w:noProof/>
      </w:rPr>
      <w:t>3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7A7B8F">
      <w:rPr>
        <w:rStyle w:val="Nmerodepgina"/>
        <w:noProof/>
        <w:sz w:val="16"/>
        <w:szCs w:val="16"/>
      </w:rPr>
      <w:t>3</w:t>
    </w:r>
    <w:r w:rsidRPr="005F0A95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32" w:rsidRDefault="00DC3AA2" w:rsidP="00080E32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jc w:val="right"/>
    </w:pPr>
    <w:r w:rsidRPr="00080E32">
      <w:rPr>
        <w:rStyle w:val="Nmerodepgina"/>
        <w:rFonts w:ascii="Arial" w:hAnsi="Arial" w:cs="Arial"/>
      </w:rPr>
      <w:fldChar w:fldCharType="begin"/>
    </w:r>
    <w:r w:rsidR="00080E32"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BB6D88">
      <w:rPr>
        <w:rStyle w:val="Nmerodepgina"/>
        <w:rFonts w:ascii="Arial" w:hAnsi="Arial" w:cs="Arial"/>
        <w:noProof/>
      </w:rPr>
      <w:t>1</w:t>
    </w:r>
    <w:r w:rsidRPr="00080E32">
      <w:rPr>
        <w:rStyle w:val="Nmerodepgina"/>
        <w:rFonts w:ascii="Arial" w:hAnsi="Arial" w:cs="Arial"/>
      </w:rPr>
      <w:fldChar w:fldCharType="end"/>
    </w:r>
    <w:r w:rsidR="00080E32">
      <w:rPr>
        <w:rStyle w:val="Nmerodepgina"/>
      </w:rPr>
      <w:t xml:space="preserve"> </w:t>
    </w:r>
    <w:r w:rsidR="00381B7C">
      <w:rPr>
        <w:rStyle w:val="Nmerodepgina"/>
        <w:sz w:val="16"/>
        <w:szCs w:val="16"/>
      </w:rPr>
      <w:t>/</w:t>
    </w:r>
    <w:r w:rsidR="00080E32"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="00080E32"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BB6D88">
      <w:rPr>
        <w:rStyle w:val="Nmerodepgina"/>
        <w:noProof/>
        <w:sz w:val="16"/>
        <w:szCs w:val="16"/>
      </w:rPr>
      <w:t>1</w:t>
    </w:r>
    <w:r w:rsidRPr="005F0A95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D88" w:rsidRDefault="00BB6D88">
      <w:r>
        <w:separator/>
      </w:r>
    </w:p>
  </w:footnote>
  <w:footnote w:type="continuationSeparator" w:id="0">
    <w:p w:rsidR="00BB6D88" w:rsidRDefault="00BB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F53" w:rsidRDefault="00D55F53" w:rsidP="00D55F53">
    <w:pPr>
      <w:pStyle w:val="Encabezado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6AE"/>
    <w:multiLevelType w:val="hybridMultilevel"/>
    <w:tmpl w:val="692C4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2" w15:restartNumberingAfterBreak="0">
    <w:nsid w:val="3B352AF3"/>
    <w:multiLevelType w:val="hybridMultilevel"/>
    <w:tmpl w:val="ACAE0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6140"/>
    <w:multiLevelType w:val="hybridMultilevel"/>
    <w:tmpl w:val="2E6AFB4C"/>
    <w:lvl w:ilvl="0" w:tplc="B7C6CC56">
      <w:start w:val="1"/>
      <w:numFmt w:val="bullet"/>
      <w:pStyle w:val="Ttulo3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s-ES" w:vendorID="64" w:dllVersion="131078" w:nlCheck="1" w:checkStyle="1"/>
  <w:activeWritingStyle w:appName="MSWord" w:lang="es-ES_tradnl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63"/>
    <w:rsid w:val="0000600A"/>
    <w:rsid w:val="00022736"/>
    <w:rsid w:val="00030BFC"/>
    <w:rsid w:val="000419E7"/>
    <w:rsid w:val="00042578"/>
    <w:rsid w:val="000425F7"/>
    <w:rsid w:val="00045005"/>
    <w:rsid w:val="00066FEC"/>
    <w:rsid w:val="00071110"/>
    <w:rsid w:val="000732FC"/>
    <w:rsid w:val="000776B3"/>
    <w:rsid w:val="00080E32"/>
    <w:rsid w:val="000877E8"/>
    <w:rsid w:val="000939A9"/>
    <w:rsid w:val="000A1DC9"/>
    <w:rsid w:val="000A43B0"/>
    <w:rsid w:val="000A7B63"/>
    <w:rsid w:val="000B14E6"/>
    <w:rsid w:val="000C091A"/>
    <w:rsid w:val="000C6F78"/>
    <w:rsid w:val="000E064F"/>
    <w:rsid w:val="000E0DEE"/>
    <w:rsid w:val="000E2A94"/>
    <w:rsid w:val="000E7D76"/>
    <w:rsid w:val="0010251A"/>
    <w:rsid w:val="0011008F"/>
    <w:rsid w:val="001119B1"/>
    <w:rsid w:val="001126A6"/>
    <w:rsid w:val="001149EF"/>
    <w:rsid w:val="00122AD2"/>
    <w:rsid w:val="00123FC6"/>
    <w:rsid w:val="00141C4A"/>
    <w:rsid w:val="00145598"/>
    <w:rsid w:val="001503E6"/>
    <w:rsid w:val="00152545"/>
    <w:rsid w:val="001531D6"/>
    <w:rsid w:val="001607E1"/>
    <w:rsid w:val="001650ED"/>
    <w:rsid w:val="00182B64"/>
    <w:rsid w:val="001835CA"/>
    <w:rsid w:val="00183EF2"/>
    <w:rsid w:val="00186196"/>
    <w:rsid w:val="0019121B"/>
    <w:rsid w:val="0019141D"/>
    <w:rsid w:val="001916F5"/>
    <w:rsid w:val="00192FF3"/>
    <w:rsid w:val="001944E1"/>
    <w:rsid w:val="001948BF"/>
    <w:rsid w:val="001A222D"/>
    <w:rsid w:val="001A35E6"/>
    <w:rsid w:val="001A5FFD"/>
    <w:rsid w:val="001C52F9"/>
    <w:rsid w:val="001D04CC"/>
    <w:rsid w:val="001D2D06"/>
    <w:rsid w:val="001E0D6F"/>
    <w:rsid w:val="001E2B76"/>
    <w:rsid w:val="001E6234"/>
    <w:rsid w:val="001F31C2"/>
    <w:rsid w:val="001F6589"/>
    <w:rsid w:val="001F75C3"/>
    <w:rsid w:val="00201CD7"/>
    <w:rsid w:val="002028BD"/>
    <w:rsid w:val="00202DB5"/>
    <w:rsid w:val="002032AD"/>
    <w:rsid w:val="00207883"/>
    <w:rsid w:val="00212E2A"/>
    <w:rsid w:val="002147A0"/>
    <w:rsid w:val="002179D3"/>
    <w:rsid w:val="00225308"/>
    <w:rsid w:val="00242F77"/>
    <w:rsid w:val="0025160A"/>
    <w:rsid w:val="00252B8F"/>
    <w:rsid w:val="002576F8"/>
    <w:rsid w:val="00261267"/>
    <w:rsid w:val="00272306"/>
    <w:rsid w:val="0027635B"/>
    <w:rsid w:val="00292535"/>
    <w:rsid w:val="002A69A3"/>
    <w:rsid w:val="002A74F8"/>
    <w:rsid w:val="002B1ACB"/>
    <w:rsid w:val="002B5AAF"/>
    <w:rsid w:val="002C3B4E"/>
    <w:rsid w:val="002D04DD"/>
    <w:rsid w:val="002D2D90"/>
    <w:rsid w:val="002D49F7"/>
    <w:rsid w:val="002D4B2C"/>
    <w:rsid w:val="002D6212"/>
    <w:rsid w:val="002F3413"/>
    <w:rsid w:val="002F6C2D"/>
    <w:rsid w:val="00304A5A"/>
    <w:rsid w:val="0030629A"/>
    <w:rsid w:val="00314DEB"/>
    <w:rsid w:val="00320B6B"/>
    <w:rsid w:val="00321B69"/>
    <w:rsid w:val="003362AE"/>
    <w:rsid w:val="00342E7E"/>
    <w:rsid w:val="00352042"/>
    <w:rsid w:val="00352B04"/>
    <w:rsid w:val="00354EE7"/>
    <w:rsid w:val="0035545B"/>
    <w:rsid w:val="00363A35"/>
    <w:rsid w:val="00366116"/>
    <w:rsid w:val="003730FB"/>
    <w:rsid w:val="0037677B"/>
    <w:rsid w:val="00381B7C"/>
    <w:rsid w:val="00382564"/>
    <w:rsid w:val="00383926"/>
    <w:rsid w:val="00384EDF"/>
    <w:rsid w:val="003852C3"/>
    <w:rsid w:val="00387DC8"/>
    <w:rsid w:val="00394BDD"/>
    <w:rsid w:val="003A3E84"/>
    <w:rsid w:val="003A4FDF"/>
    <w:rsid w:val="003A7D99"/>
    <w:rsid w:val="003B330E"/>
    <w:rsid w:val="003B4235"/>
    <w:rsid w:val="003B68BA"/>
    <w:rsid w:val="003C16F4"/>
    <w:rsid w:val="003E3E3F"/>
    <w:rsid w:val="003E787C"/>
    <w:rsid w:val="003E787D"/>
    <w:rsid w:val="003F0BB5"/>
    <w:rsid w:val="003F4680"/>
    <w:rsid w:val="004336D0"/>
    <w:rsid w:val="004411FF"/>
    <w:rsid w:val="004430FD"/>
    <w:rsid w:val="00444D4E"/>
    <w:rsid w:val="00444DE3"/>
    <w:rsid w:val="004550B5"/>
    <w:rsid w:val="00456E6C"/>
    <w:rsid w:val="004579EB"/>
    <w:rsid w:val="004616D4"/>
    <w:rsid w:val="00461A4C"/>
    <w:rsid w:val="004646DA"/>
    <w:rsid w:val="00475482"/>
    <w:rsid w:val="00483EA3"/>
    <w:rsid w:val="00487FBD"/>
    <w:rsid w:val="004A3708"/>
    <w:rsid w:val="004B2ED1"/>
    <w:rsid w:val="004B41A4"/>
    <w:rsid w:val="004C2545"/>
    <w:rsid w:val="004D2685"/>
    <w:rsid w:val="004D587B"/>
    <w:rsid w:val="004F0F63"/>
    <w:rsid w:val="004F4EA6"/>
    <w:rsid w:val="005018DD"/>
    <w:rsid w:val="00505FFD"/>
    <w:rsid w:val="00520076"/>
    <w:rsid w:val="005245AB"/>
    <w:rsid w:val="00531300"/>
    <w:rsid w:val="00533530"/>
    <w:rsid w:val="00534D9E"/>
    <w:rsid w:val="0053580C"/>
    <w:rsid w:val="00541791"/>
    <w:rsid w:val="00555E1A"/>
    <w:rsid w:val="00557333"/>
    <w:rsid w:val="00560A0B"/>
    <w:rsid w:val="00564BD4"/>
    <w:rsid w:val="00567E20"/>
    <w:rsid w:val="00570805"/>
    <w:rsid w:val="0057322B"/>
    <w:rsid w:val="005751C9"/>
    <w:rsid w:val="005820B9"/>
    <w:rsid w:val="005864D8"/>
    <w:rsid w:val="005866EE"/>
    <w:rsid w:val="0058769A"/>
    <w:rsid w:val="00587F2D"/>
    <w:rsid w:val="0059466B"/>
    <w:rsid w:val="00595914"/>
    <w:rsid w:val="00596E94"/>
    <w:rsid w:val="005A356F"/>
    <w:rsid w:val="005B238B"/>
    <w:rsid w:val="005B2ADD"/>
    <w:rsid w:val="005B49A0"/>
    <w:rsid w:val="005B5D2B"/>
    <w:rsid w:val="005C1D35"/>
    <w:rsid w:val="005C2557"/>
    <w:rsid w:val="005C25CD"/>
    <w:rsid w:val="005C6824"/>
    <w:rsid w:val="005C73EB"/>
    <w:rsid w:val="005C78B4"/>
    <w:rsid w:val="005D5008"/>
    <w:rsid w:val="005D6E1E"/>
    <w:rsid w:val="005E14FF"/>
    <w:rsid w:val="005E4236"/>
    <w:rsid w:val="005F0A95"/>
    <w:rsid w:val="005F2CB9"/>
    <w:rsid w:val="005F3776"/>
    <w:rsid w:val="00603260"/>
    <w:rsid w:val="00611CE5"/>
    <w:rsid w:val="00620A2E"/>
    <w:rsid w:val="0062157C"/>
    <w:rsid w:val="006231CF"/>
    <w:rsid w:val="00626E74"/>
    <w:rsid w:val="00634979"/>
    <w:rsid w:val="006359D6"/>
    <w:rsid w:val="00636B2A"/>
    <w:rsid w:val="00642686"/>
    <w:rsid w:val="00651344"/>
    <w:rsid w:val="00651952"/>
    <w:rsid w:val="006550BA"/>
    <w:rsid w:val="00657047"/>
    <w:rsid w:val="0066193D"/>
    <w:rsid w:val="006632D9"/>
    <w:rsid w:val="00664D21"/>
    <w:rsid w:val="0066623B"/>
    <w:rsid w:val="00670826"/>
    <w:rsid w:val="00671A2D"/>
    <w:rsid w:val="0067282A"/>
    <w:rsid w:val="00672DBD"/>
    <w:rsid w:val="00681F26"/>
    <w:rsid w:val="00682E64"/>
    <w:rsid w:val="00692B27"/>
    <w:rsid w:val="00693640"/>
    <w:rsid w:val="006B0A7A"/>
    <w:rsid w:val="006B1DF4"/>
    <w:rsid w:val="006B668B"/>
    <w:rsid w:val="006C46A3"/>
    <w:rsid w:val="006C60ED"/>
    <w:rsid w:val="006E5566"/>
    <w:rsid w:val="006F2156"/>
    <w:rsid w:val="00704AA1"/>
    <w:rsid w:val="00707977"/>
    <w:rsid w:val="00715CB3"/>
    <w:rsid w:val="0071652B"/>
    <w:rsid w:val="007177E6"/>
    <w:rsid w:val="00717DC3"/>
    <w:rsid w:val="00724632"/>
    <w:rsid w:val="00724B79"/>
    <w:rsid w:val="00735D48"/>
    <w:rsid w:val="00740BA4"/>
    <w:rsid w:val="00743839"/>
    <w:rsid w:val="00744DAA"/>
    <w:rsid w:val="00760A87"/>
    <w:rsid w:val="00763572"/>
    <w:rsid w:val="00771226"/>
    <w:rsid w:val="00772595"/>
    <w:rsid w:val="007854F5"/>
    <w:rsid w:val="0078793C"/>
    <w:rsid w:val="0079408D"/>
    <w:rsid w:val="00794466"/>
    <w:rsid w:val="007A065D"/>
    <w:rsid w:val="007A7B8F"/>
    <w:rsid w:val="007B0705"/>
    <w:rsid w:val="007B238C"/>
    <w:rsid w:val="007B55D2"/>
    <w:rsid w:val="007C4502"/>
    <w:rsid w:val="007C721A"/>
    <w:rsid w:val="007D2C35"/>
    <w:rsid w:val="007D2E0F"/>
    <w:rsid w:val="007D33DC"/>
    <w:rsid w:val="007D53AA"/>
    <w:rsid w:val="007E1752"/>
    <w:rsid w:val="007F388E"/>
    <w:rsid w:val="00800B72"/>
    <w:rsid w:val="00804F7F"/>
    <w:rsid w:val="00810601"/>
    <w:rsid w:val="00810F56"/>
    <w:rsid w:val="00812BDB"/>
    <w:rsid w:val="008228C5"/>
    <w:rsid w:val="00823E62"/>
    <w:rsid w:val="00824FDC"/>
    <w:rsid w:val="008258CA"/>
    <w:rsid w:val="00830192"/>
    <w:rsid w:val="008308BE"/>
    <w:rsid w:val="00830F4B"/>
    <w:rsid w:val="008336BC"/>
    <w:rsid w:val="00833C06"/>
    <w:rsid w:val="00840A98"/>
    <w:rsid w:val="00842535"/>
    <w:rsid w:val="00845BB3"/>
    <w:rsid w:val="00845D59"/>
    <w:rsid w:val="00854AC6"/>
    <w:rsid w:val="00855B7A"/>
    <w:rsid w:val="00856862"/>
    <w:rsid w:val="0086681E"/>
    <w:rsid w:val="00870517"/>
    <w:rsid w:val="00872C4F"/>
    <w:rsid w:val="008733DD"/>
    <w:rsid w:val="008741E0"/>
    <w:rsid w:val="008777DC"/>
    <w:rsid w:val="0088272E"/>
    <w:rsid w:val="00886FBB"/>
    <w:rsid w:val="00892ADA"/>
    <w:rsid w:val="0089622A"/>
    <w:rsid w:val="008A6005"/>
    <w:rsid w:val="008A78E2"/>
    <w:rsid w:val="008A7DF3"/>
    <w:rsid w:val="008B67A2"/>
    <w:rsid w:val="008D38B9"/>
    <w:rsid w:val="008D6E18"/>
    <w:rsid w:val="008E7BE5"/>
    <w:rsid w:val="008F1BD9"/>
    <w:rsid w:val="008F27A3"/>
    <w:rsid w:val="00900348"/>
    <w:rsid w:val="00903CD0"/>
    <w:rsid w:val="00910AE1"/>
    <w:rsid w:val="00914669"/>
    <w:rsid w:val="00915E73"/>
    <w:rsid w:val="009266B4"/>
    <w:rsid w:val="00930717"/>
    <w:rsid w:val="00932D2B"/>
    <w:rsid w:val="00940CFF"/>
    <w:rsid w:val="00946CFD"/>
    <w:rsid w:val="009506EF"/>
    <w:rsid w:val="009528BF"/>
    <w:rsid w:val="0095384A"/>
    <w:rsid w:val="0096348F"/>
    <w:rsid w:val="00972BEC"/>
    <w:rsid w:val="00974114"/>
    <w:rsid w:val="00975B21"/>
    <w:rsid w:val="00977C03"/>
    <w:rsid w:val="009832E6"/>
    <w:rsid w:val="00983A1F"/>
    <w:rsid w:val="00983B32"/>
    <w:rsid w:val="009846D2"/>
    <w:rsid w:val="00993C9D"/>
    <w:rsid w:val="009A7539"/>
    <w:rsid w:val="009B1C9F"/>
    <w:rsid w:val="009C18E2"/>
    <w:rsid w:val="009C232E"/>
    <w:rsid w:val="009D511D"/>
    <w:rsid w:val="009D5C9B"/>
    <w:rsid w:val="009D6C02"/>
    <w:rsid w:val="009D70C8"/>
    <w:rsid w:val="009E129C"/>
    <w:rsid w:val="009E25C9"/>
    <w:rsid w:val="009E36E4"/>
    <w:rsid w:val="009E466B"/>
    <w:rsid w:val="009E78B9"/>
    <w:rsid w:val="00A00E06"/>
    <w:rsid w:val="00A02E1C"/>
    <w:rsid w:val="00A043D6"/>
    <w:rsid w:val="00A068FD"/>
    <w:rsid w:val="00A07294"/>
    <w:rsid w:val="00A11265"/>
    <w:rsid w:val="00A1272B"/>
    <w:rsid w:val="00A15D96"/>
    <w:rsid w:val="00A25AE0"/>
    <w:rsid w:val="00A3274F"/>
    <w:rsid w:val="00A36F73"/>
    <w:rsid w:val="00A40931"/>
    <w:rsid w:val="00A42020"/>
    <w:rsid w:val="00A45C5D"/>
    <w:rsid w:val="00A4709A"/>
    <w:rsid w:val="00A50C08"/>
    <w:rsid w:val="00A572A2"/>
    <w:rsid w:val="00A57DDC"/>
    <w:rsid w:val="00A60480"/>
    <w:rsid w:val="00A65381"/>
    <w:rsid w:val="00A65A0E"/>
    <w:rsid w:val="00A66B6E"/>
    <w:rsid w:val="00A670C2"/>
    <w:rsid w:val="00A72E1C"/>
    <w:rsid w:val="00A72F93"/>
    <w:rsid w:val="00A8404F"/>
    <w:rsid w:val="00A87C65"/>
    <w:rsid w:val="00AA1ECF"/>
    <w:rsid w:val="00AA5365"/>
    <w:rsid w:val="00AB5572"/>
    <w:rsid w:val="00AB69B9"/>
    <w:rsid w:val="00AC03D8"/>
    <w:rsid w:val="00AC6D48"/>
    <w:rsid w:val="00AD1E04"/>
    <w:rsid w:val="00AD51D1"/>
    <w:rsid w:val="00AE10A2"/>
    <w:rsid w:val="00AE15B9"/>
    <w:rsid w:val="00B00582"/>
    <w:rsid w:val="00B02107"/>
    <w:rsid w:val="00B13129"/>
    <w:rsid w:val="00B14CC5"/>
    <w:rsid w:val="00B16D88"/>
    <w:rsid w:val="00B16E35"/>
    <w:rsid w:val="00B20150"/>
    <w:rsid w:val="00B24285"/>
    <w:rsid w:val="00B261D6"/>
    <w:rsid w:val="00B368EF"/>
    <w:rsid w:val="00B44EB6"/>
    <w:rsid w:val="00B477E7"/>
    <w:rsid w:val="00B54BED"/>
    <w:rsid w:val="00B57104"/>
    <w:rsid w:val="00B65AFE"/>
    <w:rsid w:val="00B77A79"/>
    <w:rsid w:val="00B81820"/>
    <w:rsid w:val="00B833AB"/>
    <w:rsid w:val="00B87884"/>
    <w:rsid w:val="00B901D6"/>
    <w:rsid w:val="00B91AF1"/>
    <w:rsid w:val="00B91EA7"/>
    <w:rsid w:val="00B94881"/>
    <w:rsid w:val="00BA7899"/>
    <w:rsid w:val="00BB279D"/>
    <w:rsid w:val="00BB4566"/>
    <w:rsid w:val="00BB6D88"/>
    <w:rsid w:val="00BB6F3A"/>
    <w:rsid w:val="00BC2C26"/>
    <w:rsid w:val="00BC4ED2"/>
    <w:rsid w:val="00BC7DE0"/>
    <w:rsid w:val="00BD1875"/>
    <w:rsid w:val="00BE4286"/>
    <w:rsid w:val="00BE4E2C"/>
    <w:rsid w:val="00BE4ED1"/>
    <w:rsid w:val="00BE6800"/>
    <w:rsid w:val="00BE69B0"/>
    <w:rsid w:val="00BE751D"/>
    <w:rsid w:val="00BF140C"/>
    <w:rsid w:val="00BF6902"/>
    <w:rsid w:val="00C005A2"/>
    <w:rsid w:val="00C0327D"/>
    <w:rsid w:val="00C065E1"/>
    <w:rsid w:val="00C075BF"/>
    <w:rsid w:val="00C12F96"/>
    <w:rsid w:val="00C23DA0"/>
    <w:rsid w:val="00C3082D"/>
    <w:rsid w:val="00C477AE"/>
    <w:rsid w:val="00C62A34"/>
    <w:rsid w:val="00C70BD9"/>
    <w:rsid w:val="00C86BC1"/>
    <w:rsid w:val="00CA50BD"/>
    <w:rsid w:val="00CB06C3"/>
    <w:rsid w:val="00CB266E"/>
    <w:rsid w:val="00CB2CCB"/>
    <w:rsid w:val="00CB3208"/>
    <w:rsid w:val="00CB3986"/>
    <w:rsid w:val="00CB48E2"/>
    <w:rsid w:val="00CB55C2"/>
    <w:rsid w:val="00CB6E5E"/>
    <w:rsid w:val="00CE2D41"/>
    <w:rsid w:val="00CE3B56"/>
    <w:rsid w:val="00CE6F81"/>
    <w:rsid w:val="00CE738E"/>
    <w:rsid w:val="00CE7949"/>
    <w:rsid w:val="00D035D9"/>
    <w:rsid w:val="00D17337"/>
    <w:rsid w:val="00D1774B"/>
    <w:rsid w:val="00D2433B"/>
    <w:rsid w:val="00D25464"/>
    <w:rsid w:val="00D301CA"/>
    <w:rsid w:val="00D370D0"/>
    <w:rsid w:val="00D42873"/>
    <w:rsid w:val="00D4797E"/>
    <w:rsid w:val="00D55F53"/>
    <w:rsid w:val="00D56640"/>
    <w:rsid w:val="00D566AA"/>
    <w:rsid w:val="00D602F4"/>
    <w:rsid w:val="00D74B42"/>
    <w:rsid w:val="00D86EBA"/>
    <w:rsid w:val="00D900AA"/>
    <w:rsid w:val="00D923C1"/>
    <w:rsid w:val="00DA35DD"/>
    <w:rsid w:val="00DA4487"/>
    <w:rsid w:val="00DB00C5"/>
    <w:rsid w:val="00DB00FC"/>
    <w:rsid w:val="00DB11C9"/>
    <w:rsid w:val="00DB33C6"/>
    <w:rsid w:val="00DB6B88"/>
    <w:rsid w:val="00DB7B17"/>
    <w:rsid w:val="00DC1AF8"/>
    <w:rsid w:val="00DC20BC"/>
    <w:rsid w:val="00DC3AA2"/>
    <w:rsid w:val="00DC7977"/>
    <w:rsid w:val="00DD1D99"/>
    <w:rsid w:val="00DD4BBE"/>
    <w:rsid w:val="00DD5751"/>
    <w:rsid w:val="00DE34C1"/>
    <w:rsid w:val="00DF504F"/>
    <w:rsid w:val="00E03B09"/>
    <w:rsid w:val="00E05912"/>
    <w:rsid w:val="00E126FE"/>
    <w:rsid w:val="00E1737A"/>
    <w:rsid w:val="00E228EB"/>
    <w:rsid w:val="00E26B59"/>
    <w:rsid w:val="00E26F73"/>
    <w:rsid w:val="00E27F4B"/>
    <w:rsid w:val="00E363FB"/>
    <w:rsid w:val="00E36DCD"/>
    <w:rsid w:val="00E37817"/>
    <w:rsid w:val="00E428A2"/>
    <w:rsid w:val="00E4515F"/>
    <w:rsid w:val="00E5237F"/>
    <w:rsid w:val="00E5298D"/>
    <w:rsid w:val="00E55129"/>
    <w:rsid w:val="00E55971"/>
    <w:rsid w:val="00E60F26"/>
    <w:rsid w:val="00E6308A"/>
    <w:rsid w:val="00E71CFC"/>
    <w:rsid w:val="00E74A3C"/>
    <w:rsid w:val="00E76AB7"/>
    <w:rsid w:val="00E823E1"/>
    <w:rsid w:val="00E826A2"/>
    <w:rsid w:val="00E910A5"/>
    <w:rsid w:val="00E9271D"/>
    <w:rsid w:val="00E93CFD"/>
    <w:rsid w:val="00E94805"/>
    <w:rsid w:val="00E949ED"/>
    <w:rsid w:val="00EA14E2"/>
    <w:rsid w:val="00EA4D4F"/>
    <w:rsid w:val="00EB062B"/>
    <w:rsid w:val="00EB60AB"/>
    <w:rsid w:val="00EB7C3C"/>
    <w:rsid w:val="00EC4CB4"/>
    <w:rsid w:val="00ED0C25"/>
    <w:rsid w:val="00EE4F52"/>
    <w:rsid w:val="00EF4A37"/>
    <w:rsid w:val="00EF7252"/>
    <w:rsid w:val="00F011CF"/>
    <w:rsid w:val="00F02FC8"/>
    <w:rsid w:val="00F100BB"/>
    <w:rsid w:val="00F11279"/>
    <w:rsid w:val="00F1256E"/>
    <w:rsid w:val="00F1652F"/>
    <w:rsid w:val="00F26E32"/>
    <w:rsid w:val="00F3069D"/>
    <w:rsid w:val="00F31B2C"/>
    <w:rsid w:val="00F33B18"/>
    <w:rsid w:val="00F42328"/>
    <w:rsid w:val="00F44CED"/>
    <w:rsid w:val="00F53BD7"/>
    <w:rsid w:val="00F57BE3"/>
    <w:rsid w:val="00F63B91"/>
    <w:rsid w:val="00F71FD1"/>
    <w:rsid w:val="00F749B7"/>
    <w:rsid w:val="00F914EB"/>
    <w:rsid w:val="00F92FA1"/>
    <w:rsid w:val="00F96160"/>
    <w:rsid w:val="00FA3F4E"/>
    <w:rsid w:val="00FA6A2D"/>
    <w:rsid w:val="00FB0980"/>
    <w:rsid w:val="00FB515E"/>
    <w:rsid w:val="00FC151E"/>
    <w:rsid w:val="00FC2777"/>
    <w:rsid w:val="00FC3271"/>
    <w:rsid w:val="00FC4863"/>
    <w:rsid w:val="00FC74F5"/>
    <w:rsid w:val="00FD5018"/>
    <w:rsid w:val="00FE0DB3"/>
    <w:rsid w:val="00FE6492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2E3B71"/>
  <w15:docId w15:val="{1DDD612C-9BF6-4338-9724-4F37B16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DD"/>
    <w:pPr>
      <w:spacing w:after="120"/>
      <w:jc w:val="both"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rsid w:val="003362AE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Ttulo2">
    <w:name w:val="heading 2"/>
    <w:basedOn w:val="Normal"/>
    <w:next w:val="Normal"/>
    <w:qFormat/>
    <w:rsid w:val="003362AE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rsid w:val="00A1272B"/>
    <w:pPr>
      <w:keepNext/>
      <w:numPr>
        <w:numId w:val="3"/>
      </w:numPr>
      <w:spacing w:before="480"/>
      <w:jc w:val="left"/>
      <w:outlineLvl w:val="2"/>
    </w:pPr>
    <w:rPr>
      <w:rFonts w:ascii="Arial" w:hAnsi="Arial"/>
      <w:i/>
    </w:rPr>
  </w:style>
  <w:style w:type="paragraph" w:styleId="Ttulo4">
    <w:name w:val="heading 4"/>
    <w:basedOn w:val="Normal"/>
    <w:next w:val="Normal"/>
    <w:semiHidden/>
    <w:unhideWhenUsed/>
    <w:qFormat/>
    <w:rsid w:val="003362AE"/>
    <w:pPr>
      <w:keepNext/>
      <w:spacing w:before="120"/>
      <w:jc w:val="left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semiHidden/>
    <w:unhideWhenUsed/>
    <w:qFormat/>
    <w:rsid w:val="003362A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semiHidden/>
    <w:unhideWhenUsed/>
    <w:qFormat/>
    <w:rsid w:val="003362AE"/>
    <w:pPr>
      <w:spacing w:before="240" w:after="60"/>
      <w:outlineLvl w:val="5"/>
    </w:pPr>
    <w:rPr>
      <w:b/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unhideWhenUsed/>
    <w:rsid w:val="003362AE"/>
  </w:style>
  <w:style w:type="paragraph" w:styleId="Piedepgina">
    <w:name w:val="footer"/>
    <w:basedOn w:val="Normal"/>
    <w:unhideWhenUsed/>
    <w:rsid w:val="003362AE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unhideWhenUsed/>
    <w:rsid w:val="003362AE"/>
    <w:pPr>
      <w:tabs>
        <w:tab w:val="center" w:pos="4252"/>
        <w:tab w:val="right" w:pos="8504"/>
      </w:tabs>
    </w:pPr>
  </w:style>
  <w:style w:type="paragraph" w:customStyle="1" w:styleId="apartado">
    <w:name w:val="apartado"/>
    <w:basedOn w:val="Normal"/>
    <w:rsid w:val="00080E32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Parrafo">
    <w:name w:val="Parrafo"/>
    <w:basedOn w:val="Normal"/>
    <w:semiHidden/>
    <w:unhideWhenUsed/>
    <w:rsid w:val="003362AE"/>
    <w:pPr>
      <w:spacing w:before="120" w:line="300" w:lineRule="atLeast"/>
      <w:ind w:firstLine="709"/>
    </w:pPr>
  </w:style>
  <w:style w:type="paragraph" w:customStyle="1" w:styleId="apartadocont">
    <w:name w:val="apartado (cont)"/>
    <w:basedOn w:val="apartado"/>
    <w:rsid w:val="00080E32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3362A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xtosinformato">
    <w:name w:val="Plain Text"/>
    <w:basedOn w:val="Normal"/>
    <w:semiHidden/>
    <w:unhideWhenUsed/>
    <w:rsid w:val="003362AE"/>
    <w:rPr>
      <w:rFonts w:ascii="Courier New" w:hAnsi="Courier New"/>
    </w:rPr>
  </w:style>
  <w:style w:type="paragraph" w:customStyle="1" w:styleId="comando">
    <w:name w:val="comando"/>
    <w:basedOn w:val="Textosinformato"/>
    <w:rsid w:val="003362AE"/>
    <w:pPr>
      <w:spacing w:after="0"/>
      <w:jc w:val="left"/>
    </w:pPr>
    <w:rPr>
      <w:sz w:val="18"/>
    </w:rPr>
  </w:style>
  <w:style w:type="character" w:styleId="nfasis">
    <w:name w:val="Emphasis"/>
    <w:basedOn w:val="Fuentedeprrafopredeter"/>
    <w:semiHidden/>
    <w:unhideWhenUsed/>
    <w:qFormat/>
    <w:rsid w:val="003362AE"/>
    <w:rPr>
      <w:i/>
    </w:rPr>
  </w:style>
  <w:style w:type="character" w:styleId="Hipervnculo">
    <w:name w:val="Hyperlink"/>
    <w:basedOn w:val="Fuentedeprrafopredeter"/>
    <w:semiHidden/>
    <w:unhideWhenUsed/>
    <w:rsid w:val="003362AE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3362AE"/>
    <w:rPr>
      <w:color w:val="800080"/>
      <w:u w:val="single"/>
    </w:rPr>
  </w:style>
  <w:style w:type="paragraph" w:styleId="Mapadeldocumento">
    <w:name w:val="Document Map"/>
    <w:basedOn w:val="Normal"/>
    <w:semiHidden/>
    <w:rsid w:val="003362AE"/>
    <w:pPr>
      <w:shd w:val="clear" w:color="auto" w:fill="000080"/>
    </w:pPr>
    <w:rPr>
      <w:rFonts w:ascii="Tahoma" w:hAnsi="Tahoma"/>
    </w:rPr>
  </w:style>
  <w:style w:type="paragraph" w:customStyle="1" w:styleId="oharra">
    <w:name w:val="oharra"/>
    <w:basedOn w:val="Normal"/>
    <w:semiHidden/>
    <w:unhideWhenUsed/>
    <w:rsid w:val="003362A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tabla">
    <w:name w:val="tabla"/>
    <w:basedOn w:val="comando"/>
    <w:semiHidden/>
    <w:unhideWhenUsed/>
    <w:rsid w:val="003362AE"/>
    <w:pPr>
      <w:spacing w:before="60" w:after="60"/>
    </w:pPr>
  </w:style>
  <w:style w:type="paragraph" w:customStyle="1" w:styleId="tablacabecera">
    <w:name w:val="tabla (cabecera)"/>
    <w:basedOn w:val="tabla"/>
    <w:semiHidden/>
    <w:unhideWhenUsed/>
    <w:rsid w:val="003362AE"/>
    <w:pPr>
      <w:keepNext/>
      <w:jc w:val="center"/>
    </w:pPr>
    <w:rPr>
      <w:rFonts w:ascii="Arial" w:hAnsi="Arial"/>
      <w:smallCaps/>
      <w:sz w:val="20"/>
    </w:rPr>
  </w:style>
  <w:style w:type="paragraph" w:styleId="TDC1">
    <w:name w:val="toc 1"/>
    <w:basedOn w:val="Normal"/>
    <w:next w:val="Normal"/>
    <w:uiPriority w:val="39"/>
    <w:rsid w:val="008A7DF3"/>
    <w:pPr>
      <w:keepNext/>
      <w:tabs>
        <w:tab w:val="right" w:leader="dot" w:pos="9344"/>
      </w:tabs>
      <w:spacing w:before="360" w:after="0"/>
      <w:jc w:val="left"/>
    </w:pPr>
    <w:rPr>
      <w:rFonts w:ascii="Arial" w:eastAsia="Times New Roman" w:hAnsi="Arial"/>
      <w:noProof/>
      <w:lang w:eastAsia="es-ES"/>
    </w:rPr>
  </w:style>
  <w:style w:type="paragraph" w:styleId="TDC2">
    <w:name w:val="toc 2"/>
    <w:basedOn w:val="Normal"/>
    <w:next w:val="Normal"/>
    <w:uiPriority w:val="39"/>
    <w:rsid w:val="008A7DF3"/>
    <w:pPr>
      <w:tabs>
        <w:tab w:val="right" w:leader="dot" w:pos="9356"/>
      </w:tabs>
      <w:spacing w:after="0"/>
      <w:ind w:left="238"/>
    </w:pPr>
    <w:rPr>
      <w:rFonts w:ascii="Arial" w:eastAsia="Times New Roman" w:hAnsi="Arial"/>
      <w:noProof/>
      <w:lang w:eastAsia="es-ES"/>
    </w:rPr>
  </w:style>
  <w:style w:type="paragraph" w:styleId="TDC3">
    <w:name w:val="toc 3"/>
    <w:basedOn w:val="Normal"/>
    <w:next w:val="Normal"/>
    <w:uiPriority w:val="39"/>
    <w:rsid w:val="008A7DF3"/>
    <w:pPr>
      <w:tabs>
        <w:tab w:val="left" w:pos="851"/>
        <w:tab w:val="right" w:leader="dot" w:pos="9356"/>
      </w:tabs>
      <w:ind w:left="480"/>
    </w:pPr>
    <w:rPr>
      <w:rFonts w:eastAsia="Times New Roman"/>
      <w:lang w:eastAsia="es-ES"/>
    </w:rPr>
  </w:style>
  <w:style w:type="paragraph" w:styleId="TDC4">
    <w:name w:val="toc 4"/>
    <w:basedOn w:val="Normal"/>
    <w:next w:val="Normal"/>
    <w:autoRedefine/>
    <w:semiHidden/>
    <w:rsid w:val="003362AE"/>
    <w:pPr>
      <w:ind w:left="720"/>
    </w:pPr>
  </w:style>
  <w:style w:type="paragraph" w:styleId="TDC5">
    <w:name w:val="toc 5"/>
    <w:basedOn w:val="Normal"/>
    <w:next w:val="Normal"/>
    <w:autoRedefine/>
    <w:semiHidden/>
    <w:rsid w:val="003362AE"/>
    <w:pPr>
      <w:ind w:left="960"/>
    </w:pPr>
  </w:style>
  <w:style w:type="paragraph" w:styleId="TDC6">
    <w:name w:val="toc 6"/>
    <w:basedOn w:val="Normal"/>
    <w:next w:val="Normal"/>
    <w:autoRedefine/>
    <w:semiHidden/>
    <w:rsid w:val="003362AE"/>
    <w:pPr>
      <w:ind w:left="1200"/>
    </w:pPr>
  </w:style>
  <w:style w:type="paragraph" w:styleId="TDC7">
    <w:name w:val="toc 7"/>
    <w:basedOn w:val="Normal"/>
    <w:next w:val="Normal"/>
    <w:autoRedefine/>
    <w:semiHidden/>
    <w:rsid w:val="003362AE"/>
    <w:pPr>
      <w:ind w:left="1440"/>
    </w:pPr>
  </w:style>
  <w:style w:type="paragraph" w:styleId="TDC8">
    <w:name w:val="toc 8"/>
    <w:basedOn w:val="Normal"/>
    <w:next w:val="Normal"/>
    <w:autoRedefine/>
    <w:semiHidden/>
    <w:rsid w:val="003362AE"/>
    <w:pPr>
      <w:ind w:left="1680"/>
    </w:pPr>
  </w:style>
  <w:style w:type="paragraph" w:styleId="TDC9">
    <w:name w:val="toc 9"/>
    <w:basedOn w:val="Normal"/>
    <w:next w:val="Normal"/>
    <w:autoRedefine/>
    <w:semiHidden/>
    <w:rsid w:val="003362AE"/>
    <w:pPr>
      <w:ind w:left="1920"/>
    </w:pPr>
  </w:style>
  <w:style w:type="paragraph" w:styleId="Textoindependiente">
    <w:name w:val="Body Text"/>
    <w:basedOn w:val="Normal"/>
    <w:semiHidden/>
    <w:unhideWhenUsed/>
    <w:rsid w:val="003362AE"/>
    <w:pPr>
      <w:spacing w:after="0"/>
      <w:jc w:val="center"/>
    </w:pPr>
    <w:rPr>
      <w:lang w:val="es-ES_tradnl"/>
    </w:rPr>
  </w:style>
  <w:style w:type="paragraph" w:styleId="Ttulo">
    <w:name w:val="Title"/>
    <w:basedOn w:val="Normal"/>
    <w:semiHidden/>
    <w:unhideWhenUsed/>
    <w:qFormat/>
    <w:rsid w:val="003362AE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paragraph" w:customStyle="1" w:styleId="Ttulo1cont">
    <w:name w:val="Título 1 (cont)"/>
    <w:basedOn w:val="Normal"/>
    <w:next w:val="Normal"/>
    <w:rsid w:val="003362AE"/>
    <w:pPr>
      <w:spacing w:after="480"/>
      <w:jc w:val="right"/>
    </w:pPr>
    <w:rPr>
      <w:rFonts w:ascii="Arial" w:hAnsi="Arial"/>
      <w:sz w:val="18"/>
    </w:rPr>
  </w:style>
  <w:style w:type="paragraph" w:customStyle="1" w:styleId="xl31">
    <w:name w:val="xl31"/>
    <w:basedOn w:val="Normal"/>
    <w:semiHidden/>
    <w:unhideWhenUsed/>
    <w:rsid w:val="003362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080E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31300"/>
    <w:rPr>
      <w:rFonts w:ascii="Tahoma" w:hAnsi="Tahoma" w:cs="Tahoma"/>
      <w:sz w:val="16"/>
      <w:szCs w:val="16"/>
      <w:lang w:eastAsia="zh-CN"/>
    </w:rPr>
  </w:style>
  <w:style w:type="paragraph" w:styleId="Prrafodelista">
    <w:name w:val="List Paragraph"/>
    <w:basedOn w:val="Normal"/>
    <w:uiPriority w:val="34"/>
    <w:unhideWhenUsed/>
    <w:qFormat/>
    <w:rsid w:val="002D04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Documents\Plantillas%20personalizadas%20de%20Office\en%20blanco%20-apaisado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-apaisado-.dotx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Documento Word</vt:lpstr>
    </vt:vector>
  </TitlesOfParts>
  <Company>Ulma C y E, S. Coop.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Documento Word</dc:title>
  <dc:creator>Ulma C y E, S. Coop.</dc:creator>
  <cp:lastModifiedBy>Juan Murua</cp:lastModifiedBy>
  <cp:revision>4</cp:revision>
  <cp:lastPrinted>2018-10-01T07:36:00Z</cp:lastPrinted>
  <dcterms:created xsi:type="dcterms:W3CDTF">2018-10-01T07:06:00Z</dcterms:created>
  <dcterms:modified xsi:type="dcterms:W3CDTF">2018-10-01T07:36:00Z</dcterms:modified>
</cp:coreProperties>
</file>